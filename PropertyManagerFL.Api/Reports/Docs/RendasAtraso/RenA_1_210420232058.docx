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Joaquim Matias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21 De Abril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975,00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