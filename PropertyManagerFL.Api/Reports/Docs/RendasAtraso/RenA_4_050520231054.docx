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Fevereiro, Março e Abril de 2023 (para teste de emissão - 3 meses em atraso)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1 377,00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