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PBC - Joaquim Matias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BC, 105  2  Dto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30 De Agosto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Outubro de 2023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325,00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