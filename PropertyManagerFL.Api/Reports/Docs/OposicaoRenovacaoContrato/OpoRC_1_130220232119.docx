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JJM 3D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da JJM 3D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13 De Fevereiro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Exmo. Senhor,</w:t>
      </w: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31/01/2023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31/01/2026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13</TotalTime>
  <Pages>1</Pages>
  <Words>163</Words>
  <Characters>886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4</cp:revision>
  <dcterms:created xsi:type="dcterms:W3CDTF">2023-02-13T16:22:00Z</dcterms:created>
  <dcterms:modified xsi:type="dcterms:W3CDTF">2023-02-13T18:00:00Z</dcterms:modified>
</cp:coreProperties>
</file>