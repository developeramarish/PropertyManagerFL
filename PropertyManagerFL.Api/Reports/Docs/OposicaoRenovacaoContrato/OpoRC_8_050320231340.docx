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0C0CC54B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Laura de Jesus</w:t>
      </w:r>
    </w:p>
    <w:p w14:paraId="60F99221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Lar "Casa Amarela" - Parede</w:t>
      </w:r>
    </w:p>
    <w:p w14:paraId="6167EB8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AC4922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228E89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670E39E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escritório JJM</w:t>
      </w:r>
    </w:p>
    <w:p w14:paraId="73D905A7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Morada do Inquilino do escritório JJM</w:t>
      </w:r>
    </w:p>
    <w:p w14:paraId="67BACF0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A52706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ED6BEB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F601CE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A5ED41A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27FDB5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D3CBEE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E757072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5 De Março De 2023</w:t>
      </w:r>
    </w:p>
    <w:p w14:paraId="2A67CA4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02EE89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cs="Arial"/>
          <w:i w:val="0"/>
          <w:sz w:val="24"/>
          <w:szCs w:val="24"/>
        </w:rPr>
        <w:t xml:space="preserve">Não renovação de contrato de arrendamento.</w:t>
      </w:r>
    </w:p>
    <w:p w14:paraId="429D45F0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690EFA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Ex</w:t>
      </w:r>
      <w:r>
        <w:rPr>
          <w:rFonts w:ascii="Arial" w:hAnsi="Arial" w:cs="Arial"/>
          <w:i w:val="0"/>
          <w:sz w:val="24"/>
          <w:szCs w:val="24"/>
        </w:rPr>
        <w:t xml:space="preserve">. º(ª)</w:t>
      </w:r>
      <w:r>
        <w:rPr>
          <w:rFonts w:ascii="Arial" w:hAnsi="Arial" w:cs="Arial"/>
          <w:i w:val="0"/>
          <w:sz w:val="24"/>
          <w:szCs w:val="24"/>
        </w:rPr>
        <w:t xml:space="preserve">. Senhor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,</w:t>
      </w:r>
    </w:p>
    <w:p w14:paraId="07FF8062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14720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Venho por este meio comunicar-lhe, respeitando a antecedência prevista na 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sz w:val="24"/>
          <w:szCs w:val="24"/>
        </w:rPr>
        <w:t xml:space="preserve">, que não pretendo renovar o contrato de arrendamento com termo certo que celebrámos em </w:t>
      </w:r>
      <w:r>
        <w:rPr>
          <w:rFonts w:ascii="Arial" w:hAnsi="Arial" w:cs="Arial"/>
          <w:i w:val="0"/>
          <w:noProof/>
          <w:sz w:val="24"/>
          <w:szCs w:val="24"/>
        </w:rPr>
        <w:t xml:space="preserve">27/02/2023</w:t>
      </w:r>
      <w:r>
        <w:rPr>
          <w:rFonts w:ascii="Arial" w:hAnsi="Arial" w:cs="Arial"/>
          <w:i w:val="0"/>
          <w:sz w:val="24"/>
          <w:szCs w:val="24"/>
        </w:rPr>
        <w:t xml:space="preserve">, relativo ao imóvel sito em </w:t>
      </w:r>
      <w:r>
        <w:rPr>
          <w:rFonts w:ascii="Arial" w:hAnsi="Arial" w:cs="Arial"/>
          <w:i w:val="0"/>
          <w:noProof/>
          <w:sz w:val="24"/>
          <w:szCs w:val="24"/>
        </w:rPr>
        <w:t xml:space="preserve">R JOSE JOAQUIM MARQUES, 4  2  Fte</w:t>
      </w:r>
      <w:r>
        <w:rPr>
          <w:rFonts w:ascii="Arial" w:hAnsi="Arial" w:cs="Arial"/>
          <w:i w:val="0"/>
          <w:sz w:val="24"/>
          <w:szCs w:val="24"/>
        </w:rPr>
        <w:t xml:space="preserve">. </w:t>
      </w:r>
    </w:p>
    <w:p w14:paraId="40BD7779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F9D22A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Assim, o contrato cessará em </w:t>
      </w:r>
      <w:r>
        <w:rPr>
          <w:rFonts w:ascii="Arial" w:hAnsi="Arial" w:cs="Arial"/>
          <w:i w:val="0"/>
          <w:noProof/>
          <w:sz w:val="24"/>
          <w:szCs w:val="24"/>
        </w:rPr>
        <w:t xml:space="preserve">27/02/2026</w:t>
      </w:r>
      <w:r>
        <w:rPr>
          <w:rFonts w:ascii="Arial" w:hAnsi="Arial" w:cs="Arial"/>
          <w:i w:val="0"/>
          <w:sz w:val="24"/>
          <w:szCs w:val="24"/>
        </w:rPr>
        <w:t xml:space="preserve">, devendo V. Ex.ª desocupar o locado nessa data, entregando-o livre de pessoas e bens.</w:t>
      </w:r>
    </w:p>
    <w:p w14:paraId="0A46C493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7EFEA75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Subscrevo-me com os melhores cumprimentos,</w:t>
      </w:r>
    </w:p>
    <w:p w14:paraId="2A02670B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937D0FC">
      <w:pPr>
        <w:pStyle w:val="Modelotxt"/>
        <w:spacing/>
        <w:ind w:left="0" w:right="0"/>
        <w:jc w:val="center"/>
        <w:rPr>
          <w:rStyle w:val="semitalico"/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 w14:paraId="3863A2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Gill Sans Std Light">
    <w:charset w:val="0"/>
    <w:family w:val="swiss"/>
    <w:pitch w:val="variable"/>
    <w:sig w:usb0="800000AF" w:usb1="4000204A" w:usb2="00000000" w:usb3="00000000" w:csb0="00000001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Modelotxt" w:customStyle="1">
    <w:name w:val="Modelo txt"/>
    <w:basedOn w:val="Normal"/>
    <w:uiPriority w:val="99"/>
    <w:pPr>
      <w:autoSpaceDE w:val="false"/>
      <w:autoSpaceDN w:val="false"/>
      <w:adjustRightInd w:val="false"/>
      <w:spacing w:before="57" w:line="250" w:lineRule="atLeast"/>
      <w:ind w:left="454" w:right="454"/>
      <w:jc w:val="both"/>
      <w:textAlignment w:val="center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italico" w:customStyle="1">
    <w:name w:val="sem italico"/>
    <w:basedOn w:val="Tipodeletrapredefinidodopargrafo"/>
    <w:uiPriority w:val="99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RevogacaoContrato.dotx</Template>
  <TotalTime>16</TotalTime>
  <Pages>1</Pages>
  <Words>165</Words>
  <Characters>892</Characters>
  <Application>Microsoft Office Word</Application>
  <DocSecurity>0</DocSecurity>
  <Lines>7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Fausto Luis</cp:lastModifiedBy>
  <cp:revision>6</cp:revision>
  <dcterms:created xsi:type="dcterms:W3CDTF">2023-02-13T16:22:00Z</dcterms:created>
  <dcterms:modified xsi:type="dcterms:W3CDTF">2023-02-14T20:25:00Z</dcterms:modified>
</cp:coreProperties>
</file>