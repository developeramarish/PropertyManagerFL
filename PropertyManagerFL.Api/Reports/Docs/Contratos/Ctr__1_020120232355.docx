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6b75620e-767a-4546-8dd6-760d6108d224"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8bdaba1-fb77-4d78-aca9-34fb3d149ad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9fdefccc-9d47-409f-affe-10ad20e53557"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