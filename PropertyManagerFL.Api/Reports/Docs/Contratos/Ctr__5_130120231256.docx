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65464</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02/01/2025</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Inquilino JJM 3D</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Casado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32131</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12/01/2026</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123456789</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Lisboa</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Morada do Inquilino JJM 3D</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12/01/1985</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2f51c695-bd61-4ca9-bb85-549eb3388375"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c42685c0-6be6-475a-a84d-d66bd2407329"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fa480814-a38e-4576-930b-208e32fcf144"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