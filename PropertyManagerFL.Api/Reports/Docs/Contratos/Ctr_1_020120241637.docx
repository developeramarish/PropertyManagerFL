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do 3D - JJM - Maria Alexandra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45646243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Évora</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fração JJM 3D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27/02/1970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fração JJM 3D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1231313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do Inquilino fração JJM 3D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JJM,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643123</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979879</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4</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2dcf1fb-5e98-4b47-9032-fa98469060f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89d5b55-2ac6-48cc-ae71-a6f25067b52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5e73636-dc55-4b3d-b38f-8c074277603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