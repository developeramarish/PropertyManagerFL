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250155c0-eb3c-4e59-b559-ffd3cd98f1d9"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a9684f43-d628-4eb9-b1c1-ba46cd62bf99"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c428275a-44a9-4cab-a7ef-98cf6b142966"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