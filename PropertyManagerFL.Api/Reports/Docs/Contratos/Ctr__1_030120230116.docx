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a938999-0798-4b93-a999-e4bc70de4c8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36e73beb-de26-44a1-8972-71bf2066426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ad04427-6c5d-4a53-a803-4951c54bb5bd"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