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eed5c436-1fa0-48d1-920f-78f5d48d439d"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77c9b3d0-d339-49a5-9c13-bfb192689766"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5b67eefd-80e8-4dcd-b452-970cf1866f26"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