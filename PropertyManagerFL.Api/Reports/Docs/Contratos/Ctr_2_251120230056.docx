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PBC - Joaquim Matias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87476431</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Barreiro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PBC - 105 2D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07/03/1958</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Inquilino PBC - 105 2D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4224243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Fiador Inquilino PBC - 105 2D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PROF BC, 105</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225588</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552288</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T2"</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08</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dez</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dez</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98c0bec-06ff-42c7-8483-55b2084c957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0fd6ca9-5268-4d55-8b90-946ac5b0243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1019a25-4b12-47e0-9c0d-2a4e90e290e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