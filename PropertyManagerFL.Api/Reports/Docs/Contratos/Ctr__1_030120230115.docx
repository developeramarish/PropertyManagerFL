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54511ad2-e4db-4a76-9b42-7e1f3fb1bddd"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eddee56c-1282-4b6c-9202-1597035f7f52"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bced1fdf-c9ab-4d32-bb48-137324711d91"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