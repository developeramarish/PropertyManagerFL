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b72c0072-e636-4a90-aabb-e2455861594f"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2e214034-4b7c-47cf-94ab-72d04b0a0f68"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8882ff92-25d6-4d0e-a923-43d636e054eb"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