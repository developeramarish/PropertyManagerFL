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do Escritório do 2 FTE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64654654</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13/01/2025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Brasil</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Inquilino do Escritório do 2 FTE</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13/01/1991</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76b0b833-0b92-43b4-be19-afcc9e026339"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77a5c7d5-28c4-4838-baa6-4e5ac85c135a"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514b5e14-fb8d-49fa-951a-4a076b689ad6"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