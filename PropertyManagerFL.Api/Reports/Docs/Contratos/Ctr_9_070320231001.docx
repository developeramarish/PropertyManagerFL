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PBC - 105 2D</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87476431</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Barreiro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PBC - 105 2D</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07/03/1958</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f8d62130-ba81-404d-a134-a6d9de4682fe"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ca451b01-b6e4-4319-bacb-97c5b44f6aac"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eb3d3088-01e2-410d-8a06-9af9f2e4a934"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