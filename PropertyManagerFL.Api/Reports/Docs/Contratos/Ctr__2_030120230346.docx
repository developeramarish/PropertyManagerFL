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Fausto Luis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4362589</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01/12/2026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122623878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 Oleiros - Castelo Branco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Rua José Joaquim Marques, 4-3-Esq 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01/12/1960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3f8b55a8-03d2-4575-bc3f-13020ebcfb51"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0eb2dc1e-0938-48e9-811d-548d6fc95ccc"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e7d59f3b-b24a-4be7-8a85-f06e0ed29a8b"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