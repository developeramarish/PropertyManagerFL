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PBC - 105 2D</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Casado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87476431</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07/03/2025</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Barreiro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PBC - 105 2D</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07/03/1958</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e1bde650-c80a-47e9-9f0c-7bf60536ddad"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826c28d3-86de-4255-a64d-72606cd93dce"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3191ba07-2f04-41ee-aa26-cb22b7f05550"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