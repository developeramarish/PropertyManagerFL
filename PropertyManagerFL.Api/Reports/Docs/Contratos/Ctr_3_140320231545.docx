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b03b4b47-4bfc-46d3-8758-326e7ca92847"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d3b9edf1-3ca8-4533-8219-c3bae3e37606"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d1fc5bfc-68a8-44b1-a8dc-ccd98e66efc3"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