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a6f6e706-6041-453e-9de5-888c3b0b0cd4"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7503e6c-097e-40f2-b025-9cccc766e1ea"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c673b618-9962-4afe-a6dd-484c8cedbe1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