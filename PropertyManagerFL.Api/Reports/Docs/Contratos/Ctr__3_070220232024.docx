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120321458</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31/01/2025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escritório JJM 2 Fte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Desconhecido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13241654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Lisboa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do escritório JJM 2 Fte</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07/02/1991</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a937ce50-b347-4922-8f23-ca764c2ae07a"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2549f87b-4667-4947-9b2f-a4879b386aa7"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62aaead9-b47d-4fde-a793-b8526e37155e"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