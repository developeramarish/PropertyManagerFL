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7ef9715b-bcd8-4916-81c0-b8791091df2f"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f8eae0ee-f3c6-4fd2-919b-66b82d32cf24"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41426e82-4419-472b-a699-8b0f6b7690b1"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