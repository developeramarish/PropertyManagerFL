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2E -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34234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2E -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27/02/1997</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afe9b2f2-a6b5-4744-b722-008084aa46b9"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66f062ca-7ac2-460c-9eff-b3423f30dfc4"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0a70d624-2b23-4792-ade8-6176f3c910a6"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