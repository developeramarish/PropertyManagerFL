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65464</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02/01/2025</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Inquilino JJM 3D</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Divorciado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54645646</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11/01/2026</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123456789</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Lisboa</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Morada do Inquilino JJM 3D</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01/11/1989</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23e9072c-eead-414d-a82c-0486d9656fa8"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8377838e-f080-41e8-894b-eed30ce77acb"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6b88af8b-a07e-462b-a7d3-7dc9485a1582"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