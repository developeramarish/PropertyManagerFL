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JJM 3E - Fausto Jesus Luís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4362589</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24/02/2025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122623878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Oleiros - Castelo Branco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01/12/1960</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f8e3966e-eba8-4e41-95a4-96136fd01315"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e3d59caf-19b5-4111-81fb-ae537b486ff8"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297d2484-977d-4a83-ade8-e8ccf928ec96"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