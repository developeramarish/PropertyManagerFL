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d90b981-1b19-4b25-ae4e-c200fbc25aff"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d0a1f77-1aac-4c56-9466-550cadf21b69"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23238704-16fe-4b7c-b6b7-d2374f97e65a"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