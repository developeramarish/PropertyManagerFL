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c91e88a-fb7d-45ea-96ee-67fa3192f703"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2781ffcc-5c5b-46bb-a253-eae78b7f1c6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89047a9-d0db-4f28-bd7a-63e30462677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