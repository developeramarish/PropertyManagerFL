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65464</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02/01/2025</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António Nobre Soares</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Divorciado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5012547</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08/12/2020</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144255588</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21/10/1963</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4d4a2a27-8c57-44d0-8f12-05e5f14f7341"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67071ef6-b1fa-450c-b12a-ea892f225801"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0af3ab22-9a88-4a04-a64d-5f616d6b4294"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