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3D -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45646243</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Évora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fração JJM 3D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27/02/1970</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a934b8b6-62c7-43b2-8a28-526c55233e7a"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c8b5cb22-8639-416c-9227-bcab6d36686b"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130cdb79-b46a-4fdc-be11-1d06d3cd43d0"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