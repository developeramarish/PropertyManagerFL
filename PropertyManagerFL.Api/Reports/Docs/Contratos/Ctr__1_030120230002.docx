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3c307888-fa46-48ef-9171-1c5e93c2c8ad"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9a6b47eb-fc8d-44e6-8b32-e19836a6a10f"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ab41e326-d174-41a1-8c08-606d0624dc5f"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