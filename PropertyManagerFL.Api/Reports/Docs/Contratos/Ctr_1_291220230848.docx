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do 2E - JJM - Ricardo Jorge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"Solteiro"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34234</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Lisboa</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do 2E - JJM</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27/02/1997</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do Inquilino do 2E - JJM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"Solteiro"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24234</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do fiador do Inquilino do 2E - JJM</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Esq</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2</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Esq</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JJM, 4</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 e Afonsoeiro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234424</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42314</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T3"</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jan</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420,00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 Vinte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420,00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 Vinte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420,00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 Vinte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jan</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b8b5aa48-1c99-457b-987c-ac0b9cf9cfb4"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93f59144-c554-49f9-9707-94d48c8bb5ef"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20622e95-39cf-4bee-a93b-7704f50aceb5"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