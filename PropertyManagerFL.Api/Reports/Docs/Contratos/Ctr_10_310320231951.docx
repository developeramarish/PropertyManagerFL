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JJM 3E - Fausto Jesus Luís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Divorciado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4362589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24/02/2025</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122623878</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Oleiros - Castelo Branco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01/12/1960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Ana Filipa Oliveira Luís</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Solteiro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412343424</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25/02/2026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Odivelas</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Esq</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JOSE JOAQUIM MARQUES,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423444</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87897</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2</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mar</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2013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400,00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Quatrocentos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mar</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2013</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3ccf2b1-35f9-4f5b-be73-e74828c6139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363d8a3-1fc3-43f5-9710-63383198d4b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1838c29d-5af0-4bda-b320-aa289f749c7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