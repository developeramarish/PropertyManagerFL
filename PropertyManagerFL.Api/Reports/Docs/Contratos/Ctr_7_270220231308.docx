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fração JJM 3D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45646243</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Évora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fração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27/02/1970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38c1a1a6-9f65-4777-b7a1-933d036c182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d6d5392c-4918-445b-8d5f-1607475d8a8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9bdbf43-e724-462c-a93e-85a32aa32aeb"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