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 B - Mesquita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6465</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01/03/2026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 CGG 58 B</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01/01/1955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73dd2765-865e-464e-8f8d-ab62853b1dd6"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1a5ce028-1e7b-476f-8003-a0c5d452d30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77b199cc-f379-4ac0-823b-0d5135abfb41"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