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edd50e80-3e13-4654-8856-96d67136c59e"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71a94d8f-beb4-4cff-bedd-93b4bfc4ea10"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d7b481af-2de6-473c-83e3-4df768759a43"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