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65464</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02/01/2025</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António Nobre Soares</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Divorciado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5012547</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08/12/2020</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144255588</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21/10/1963</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71ac8513-e6d5-4a8d-baa9-0321e6426ae1"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1b303344-c1dd-4a97-a73d-681f6395126e"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9fe6ca18-6ebb-46ec-a493-6677ed91988b"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