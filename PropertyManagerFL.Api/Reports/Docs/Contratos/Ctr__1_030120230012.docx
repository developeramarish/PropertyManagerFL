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45fee57-8fb4-438e-ad77-32aed0e0d74e"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5e913c36-fe59-4bc5-9745-e2fe5153f76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9fca9b8-ff7d-4fce-a685-295a95808ebd"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