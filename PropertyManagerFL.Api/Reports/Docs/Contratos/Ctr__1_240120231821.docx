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343132</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21/01/2025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546456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24/01/2026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24/01/1975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c59bc6a-f2bf-4d0d-9b9a-a861f8fb492c"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a450e13-9a21-4e9c-bf9d-fc575284231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8ab9945-fafb-471b-a2d1-c560c083559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