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fração JJM 3D</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45646243</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27/02/2026</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Évora</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fração JJM 3D</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27/02/1970</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fc0db658-c6b2-49da-9991-958be0173bf8"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4e5bb0c8-6466-422e-b13d-cb20d6a21d0f"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5568a53e-c7bb-4143-8c1d-f806d3be1784"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