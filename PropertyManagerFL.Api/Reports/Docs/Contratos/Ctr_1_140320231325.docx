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3431f7b-6c28-410e-b583-b6102b8783f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8953d2c-15eb-4de7-9885-6e91cf6562e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497e8ee-aa4e-418c-891c-87b6cf8c2b7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