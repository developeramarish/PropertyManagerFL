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PBC - Joaquim Matias</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87476431</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07/03/2025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Barreiro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PBC - 105 2D</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07/03/1958</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Inquilino PBC - 105 2D</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4224243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07/03/2026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Fiador Inquilino PBC - 105 2D</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2</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PROF BC, 105</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 e Afonsoeiro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225588</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552288</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2</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jan</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325,00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Trezentos e Vinte e Cinco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325,00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Trezentos e Vinte e Cinco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325,00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Trezentos e Vinte e Cinco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jan</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79fb7bf5-c3fd-441e-a4ce-bf681e61ca8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cbc8280f-dd11-45f2-8444-e6eea9eaf494"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97c0575c-8a8e-484a-88f0-ea7edf3ffcc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