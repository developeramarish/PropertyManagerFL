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do 3D - JJM</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45646243</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27/02/2026</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Évora</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fração JJM 3D</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27/02/1970</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b2512a0b-b118-4002-8c48-a8bc847a5f99"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b079de7d-ca94-4c96-8c0c-aec685c159fa"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dda39adf-62e8-4a20-a8bb-d81131b7e5ba"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