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6c0cd3a-b1df-4c70-b0b5-41e1a47d93d2"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d110fa72-48e7-433d-8b20-8b2772e67fb7"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88ac2132-6372-435b-aad0-2058bb59e5a0"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