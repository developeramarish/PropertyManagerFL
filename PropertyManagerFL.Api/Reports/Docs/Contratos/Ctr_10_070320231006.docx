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006db82b-c68c-4d5f-a3a6-f4c9a7b1d528"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895a9143-c806-421f-b0f1-21e8edbc5c98"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b161086d-cfca-43ea-be26-f3b4db055bf7"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