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Click </w:t>
      </w:r>
      <w:r>
        <w:rPr/>
        <w:fldChar w:fldCharType="begin"/>
      </w:r>
      <w:r>
        <w:rPr/>
        <w:instrText xml:space="preserve">HYPERLINK "https://help.syncfusion.com/common/essential-studio/licensing/how-to-generate"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a key.</w:t>
      </w:r>
    </w:p>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pPr>
        <w:spacing/>
        <w:rPr/>
      </w:pPr>
      <w:r>
        <w:rPr>
          <w:rFonts w:ascii="Calibri" w:hAnsi="Calibri" w:eastAsia="Calibri" w:cs="Calibri"/>
          <w:b/>
          <w:color w:val="FF0000"/>
          <w:sz w:val="24"/>
        </w:rPr>
        <w:t xml:space="preserve">Created with a trial version of Syncfusion Word library. Click </w:t>
      </w:r>
      <w:r>
        <w:rPr/>
        <w:fldChar w:fldCharType="begin"/>
      </w:r>
      <w:r>
        <w:rPr/>
        <w:instrText xml:space="preserve">HYPERLINK "https://help.syncfusion.com/common/essential-studio/licensing/how-to-generate"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a key.</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pict>
        <v:shape id="PowerPlusWaterMarkObject31082cef84-a96c-4a65-92a8-9870fc2a9eb0"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2"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51A653B0">
    <w:pPr>
      <w:pStyle w:val="Cabealho"/>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pict>
        <v:shape id="PowerPlusWaterMarkObject3142ccf9f0-551f-45be-99e5-eb3888d9dfa7"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1"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1D8B81EC">
    <w:pPr>
      <w:pStyle w:val="Cabealho"/>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pict>
        <v:shape id="PowerPlusWaterMarkObject31ab00b82f-a729-49d2-9c51-ac194a3dde68"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3"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0F772C8A">
    <w:pPr>
      <w:pStyle w:val="Cabealho"/>
      <w:spacing/>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 w:type="character" w:styleId="Hyperlink">
    <w:name w:val="Hyperlink"/>
    <w:basedOn w:val="Fontepargpadro"/>
    <w:rPr>
      <w:color w:val="0000FF"/>
      <w:u w:val="single"/>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