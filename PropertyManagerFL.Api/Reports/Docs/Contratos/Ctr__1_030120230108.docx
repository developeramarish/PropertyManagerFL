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António Nobre Soares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5012547</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08/12/2020</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144255588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21/10/1963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5a0bfa42-b884-4633-80dc-835898047f74"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e09a43b2-bff8-4cfa-8924-3f3cefddea0e"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5c8c0513-3230-4bb7-bc85-5bcd7d588863"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