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3D - JJM - Maria Alexandra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45646243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Évora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fração JJM 3D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27/02/1970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fração JJM 3D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1231313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fração JJM 3D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643123</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979879</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4</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8fba6b0b-d6bf-40be-b00e-c3b3bd567f3e"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4c9ae53-212d-4063-8441-fba7926ea24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3e97731e-23c6-4249-b192-ff6aba3b9edd"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