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do 2E - JJM</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34234</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27/02/2025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Lisboa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do 2E - JJM</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27/02/1997</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cc64ffb1-13e1-4750-9c24-16f49dd6e045"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e59b7e5c-0e46-4ba7-9bca-17b81866c1a2"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08c021fd-cfb0-4283-9538-55b7e54c1f36"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