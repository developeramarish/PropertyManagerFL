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fa84055d-188c-498c-bb44-01feb8f6f401"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0fe97952-36e7-4b2c-84fd-7bbfb2cd1f86"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66a145ea-46ba-481a-9b49-7f2d212a1b2c"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