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65464</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02/01/2025</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António Nobre Soares</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Divorciado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5012547</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08/12/2020</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144255588</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21/10/1963</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bc7f8c4f-af1b-4dc6-b68f-f1f941b73bf9"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c0b35b00-1b5c-49d6-b0c1-89fca719eb96"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b5132dec-917c-4695-a2e1-fa448ea5a35c"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