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f42fee0c-8181-469a-a6db-56d41c9dfbef"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47c05eeb-f160-4393-8f6f-cb29dd56d433"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39dadf0-f978-4334-bb21-6eec18c00023"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