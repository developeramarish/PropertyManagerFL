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a162142-edb9-4d34-9d0f-8420c86a5f26"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fa74d405-6fb7-403b-a718-175c1096a155"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6653662-417f-4b60-92f8-d94afc5e94bc"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