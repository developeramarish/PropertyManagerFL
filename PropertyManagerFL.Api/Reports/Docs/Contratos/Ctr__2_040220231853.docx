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120321458</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31/01/2025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da fração JJM 2E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213213</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04/02/2025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Lisboa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so Inquilino da fração JJM 2E</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04/02/1990</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d868916c-4506-4c03-a4c9-071b39718f19"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af51a964-4ac7-4071-9f12-5e38d268ecbd"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64fd9304-bfe6-4448-9153-5c1381e90a57"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