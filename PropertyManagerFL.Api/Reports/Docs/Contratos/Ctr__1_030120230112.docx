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19d87ce7-ea13-4c0f-9d70-6a603ded9dc0"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33a3f7ed-b6ad-4056-9d48-e0e43c74e0a2"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396f1ee-0559-4e3f-bf3f-eb8ae0e584a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