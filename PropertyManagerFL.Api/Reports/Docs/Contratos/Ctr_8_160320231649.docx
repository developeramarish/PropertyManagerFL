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CGG 1 B - Mesquita</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Solteiro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6465</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01/03/2026</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R CGG 58 B</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01/01/1955</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6b0b91d2-aaab-40da-974f-66fccf155d4b"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5960030f-8c17-4747-8313-43a9aacb226d"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0e6b9845-5fcc-4e00-81ae-c29175fe2e51"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