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2 Fte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JOSÉ JOAQUIM MARQUES, 4  2  Fte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16 De Fevereiro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AM/22678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JOSÉ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297,67 €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303,62 €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