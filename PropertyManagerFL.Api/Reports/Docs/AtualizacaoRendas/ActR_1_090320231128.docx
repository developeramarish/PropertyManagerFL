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PBC - 105 2D</w:t>
      </w:r>
    </w:p>
    <w:p w14:paraId="1ABE19A3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PROF BERNARDO COSTA, 105  2  Dto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9 De Março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307428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225588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R PROF BERNARDO COSTA, 105  2  Dto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e,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331,50 €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338,13 €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Março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10</TotalTime>
  <Pages>1</Pages>
  <Words>265</Words>
  <Characters>1436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6</cp:revision>
  <dcterms:created xsi:type="dcterms:W3CDTF">2023-02-11T11:21:00Z</dcterms:created>
  <dcterms:modified xsi:type="dcterms:W3CDTF">2023-02-11T16:09:00Z</dcterms:modified>
</cp:coreProperties>
</file>