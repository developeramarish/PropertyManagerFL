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9 De Março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643123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612,00 €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624,24 €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Março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