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27 De Fevereiro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428,40 €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Fevereiro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