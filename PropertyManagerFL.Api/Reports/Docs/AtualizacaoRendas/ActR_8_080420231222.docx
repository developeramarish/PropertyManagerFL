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JJM 3E - Fausto Jesus Luís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Esq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423444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424,48 €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432,97 €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Mmmm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18</TotalTime>
  <Pages>1</Pages>
  <Words>264</Words>
  <Characters>1428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10</cp:revision>
  <dcterms:created xsi:type="dcterms:W3CDTF">2023-02-11T11:21:00Z</dcterms:created>
  <dcterms:modified xsi:type="dcterms:W3CDTF">2023-04-06T12:07:00Z</dcterms:modified>
</cp:coreProperties>
</file>