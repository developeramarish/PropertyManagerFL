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- 105 2D  - Joaquim Matias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344,89 €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351,79 €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Julho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28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12</cp:revision>
  <dcterms:created xsi:type="dcterms:W3CDTF">2023-02-11T11:21:00Z</dcterms:created>
  <dcterms:modified xsi:type="dcterms:W3CDTF">2023-04-08T18:59:00Z</dcterms:modified>
</cp:coreProperties>
</file>