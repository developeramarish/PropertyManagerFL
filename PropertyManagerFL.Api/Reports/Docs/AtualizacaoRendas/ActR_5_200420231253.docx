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 - Maria Alexandra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20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643123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600,00 €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612,00 €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Novembro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