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436,97 €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11</TotalTime>
  <Pages>1</Pages>
  <Words>265</Words>
  <Characters>1437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8</cp:revision>
  <dcterms:created xsi:type="dcterms:W3CDTF">2023-02-11T11:21:00Z</dcterms:created>
  <dcterms:modified xsi:type="dcterms:W3CDTF">2023-04-06T11:19:00Z</dcterms:modified>
</cp:coreProperties>
</file>