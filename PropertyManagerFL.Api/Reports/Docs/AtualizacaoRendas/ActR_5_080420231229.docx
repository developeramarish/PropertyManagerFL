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Maria Madalena Mesquita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114477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477,54 €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487,09 €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