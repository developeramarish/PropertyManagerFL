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1C - Nelson Sousa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447711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445,71 €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454,62 €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27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11</cp:revision>
  <dcterms:created xsi:type="dcterms:W3CDTF">2023-02-11T11:21:00Z</dcterms:created>
  <dcterms:modified xsi:type="dcterms:W3CDTF">2023-04-08T12:21:00Z</dcterms:modified>
</cp:coreProperties>
</file>