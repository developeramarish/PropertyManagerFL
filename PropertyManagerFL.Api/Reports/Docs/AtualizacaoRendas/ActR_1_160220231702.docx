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JJM 3D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JOSÉ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AM/2345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JOSÉ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689,52 €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703,31 €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