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3D - JJM - Maria Alexandra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Dto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30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643123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600,00 €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612,00 €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35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14</cp:revision>
  <dcterms:created xsi:type="dcterms:W3CDTF">2023-02-11T11:21:00Z</dcterms:created>
  <dcterms:modified xsi:type="dcterms:W3CDTF">2023-04-08T19:08:00Z</dcterms:modified>
</cp:coreProperties>
</file>