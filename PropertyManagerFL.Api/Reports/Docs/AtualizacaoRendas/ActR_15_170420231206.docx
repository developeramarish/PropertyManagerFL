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Joaquim Matias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PROF BERNARDO COSTA, 105  2  Dto 2870 101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17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 de 2022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225588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PROF BERNARDO COSTA, 105  2  Dto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325,00 €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331,50 €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Janeiro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35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14</cp:revision>
  <dcterms:created xsi:type="dcterms:W3CDTF">2023-02-11T11:21:00Z</dcterms:created>
  <dcterms:modified xsi:type="dcterms:W3CDTF">2023-04-08T19:08:00Z</dcterms:modified>
</cp:coreProperties>
</file>