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1C - Nelson Sousa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17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447711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428,40 €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Agosto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