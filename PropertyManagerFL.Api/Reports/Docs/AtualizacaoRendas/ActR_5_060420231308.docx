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 B - Maria Madalena Mesquita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114477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459,00 €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468,18 €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