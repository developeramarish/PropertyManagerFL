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Maria Madalena Mesquita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477,54 €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487,09 €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