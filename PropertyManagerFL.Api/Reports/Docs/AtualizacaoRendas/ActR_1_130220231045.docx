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JJM 3D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do Inquilino da JJM 3D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13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AM/2345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Morada do Inquilino da JJM 3D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662,44 €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675,69 €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