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5760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do 3D - JJM</w:t>
      </w:r>
    </w:p>
    <w:p w14:paraId="1ABE19A3">
      <w:pPr>
        <w:spacing/>
        <w:ind w:left="5760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JOSE JOAQUIM MARQUES, 4  3  Dto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17 De Março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na Lei n.º 19/2022 publicada em Diário da República a 21 de outubro, o coeficiente de atualização anual das rendas para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3074281C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, 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643123</w:t>
      </w:r>
      <w:r>
        <w:rPr>
          <w:rFonts w:ascii="Arial" w:hAnsi="Arial" w:eastAsia="Times New Roman" w:cs="Arial"/>
          <w:lang w:eastAsia="en-GB"/>
        </w:rPr>
        <w:t xml:space="preserve">, sito na Rua </w:t>
      </w:r>
      <w:r>
        <w:rPr>
          <w:rFonts w:ascii="Arial" w:hAnsi="Arial" w:eastAsia="Times New Roman" w:cs="Arial"/>
          <w:noProof/>
          <w:lang w:eastAsia="en-GB"/>
        </w:rPr>
        <w:t xml:space="preserve">R JOSE JOAQUIM MARQUES, 4  3  Dto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e,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624,24 €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636,72 €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Março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10</TotalTime>
  <Pages>1</Pages>
  <Words>265</Words>
  <Characters>1436</Characters>
  <Application>Microsoft Office Word</Application>
  <DocSecurity>0</DocSecurity>
  <Lines>11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6</cp:revision>
  <dcterms:created xsi:type="dcterms:W3CDTF">2023-02-11T11:21:00Z</dcterms:created>
  <dcterms:modified xsi:type="dcterms:W3CDTF">2023-02-11T16:09:00Z</dcterms:modified>
</cp:coreProperties>
</file>