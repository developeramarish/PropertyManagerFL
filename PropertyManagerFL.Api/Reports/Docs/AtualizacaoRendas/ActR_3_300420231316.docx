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CGG 1C - Nelson Sousa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 2870 113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30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 de 2022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447711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COMBATENTES DA GRANDE GUERRA, 58  2  Fte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420,00 €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428,40 €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b/>
          <w:bCs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35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14</cp:revision>
  <dcterms:created xsi:type="dcterms:W3CDTF">2023-02-11T11:21:00Z</dcterms:created>
  <dcterms:modified xsi:type="dcterms:W3CDTF">2023-04-08T19:08:00Z</dcterms:modified>
</cp:coreProperties>
</file>