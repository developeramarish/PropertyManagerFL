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Novembro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275,00 €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285,00 €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Dezembro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