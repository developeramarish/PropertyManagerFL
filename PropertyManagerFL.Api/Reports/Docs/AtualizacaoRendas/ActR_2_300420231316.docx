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 B - Maria Madalena Mesquita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30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114477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450,00 €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459,00 €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