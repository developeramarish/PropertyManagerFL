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escritório JJM - Sónia Jesus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Fte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97798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265,30 €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270,61 €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27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11</cp:revision>
  <dcterms:created xsi:type="dcterms:W3CDTF">2023-02-11T11:21:00Z</dcterms:created>
  <dcterms:modified xsi:type="dcterms:W3CDTF">2023-04-08T12:21:00Z</dcterms:modified>
</cp:coreProperties>
</file>