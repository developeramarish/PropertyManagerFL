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9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280,50 €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286,11 €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