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Mesquita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9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484,50 €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494,19 €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