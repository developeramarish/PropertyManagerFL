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JJM 3E - Fausto Jesus Luís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Esq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423444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3  Esq 2870 348 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416,16 €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424,48 €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11</TotalTime>
  <Pages>1</Pages>
  <Words>265</Words>
  <Characters>1437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8</cp:revision>
  <dcterms:created xsi:type="dcterms:W3CDTF">2023-02-11T11:21:00Z</dcterms:created>
  <dcterms:modified xsi:type="dcterms:W3CDTF">2023-04-06T11:19:00Z</dcterms:modified>
</cp:coreProperties>
</file>