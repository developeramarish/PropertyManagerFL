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JJM 3E - Fausto Jesus Luís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Esq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9 De Março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423444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357,00 €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364,14 €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