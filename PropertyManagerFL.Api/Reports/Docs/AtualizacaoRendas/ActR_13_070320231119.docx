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 B - Mesquita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7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114477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1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475,00 €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484,50 €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