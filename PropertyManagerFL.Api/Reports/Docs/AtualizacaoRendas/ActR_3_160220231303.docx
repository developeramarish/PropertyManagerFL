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2 Fte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JOSÉ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AM/22678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JOSÉ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291,83 €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297,67 €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