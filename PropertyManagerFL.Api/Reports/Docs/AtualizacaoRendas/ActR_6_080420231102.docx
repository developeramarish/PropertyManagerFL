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1C - Nelson Sousa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447711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436,97 €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445,71 €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Mmmm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