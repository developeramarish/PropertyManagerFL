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 B - Maria Madalena Mesquita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114477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477,54 €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487,09 €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27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11</cp:revision>
  <dcterms:created xsi:type="dcterms:W3CDTF">2023-02-11T11:21:00Z</dcterms:created>
  <dcterms:modified xsi:type="dcterms:W3CDTF">2023-04-08T12:21:00Z</dcterms:modified>
</cp:coreProperties>
</file>