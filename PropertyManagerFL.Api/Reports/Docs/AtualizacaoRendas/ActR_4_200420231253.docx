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 - Ricardo Jorge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20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234424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450,00 €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459,00 €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Setembro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35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14</cp:revision>
  <dcterms:created xsi:type="dcterms:W3CDTF">2023-02-11T11:21:00Z</dcterms:created>
  <dcterms:modified xsi:type="dcterms:W3CDTF">2023-04-08T19:08:00Z</dcterms:modified>
</cp:coreProperties>
</file>