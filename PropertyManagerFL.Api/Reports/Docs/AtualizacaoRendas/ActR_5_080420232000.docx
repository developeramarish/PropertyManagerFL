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487,09 €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28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12</cp:revision>
  <dcterms:created xsi:type="dcterms:W3CDTF">2023-02-11T11:21:00Z</dcterms:created>
  <dcterms:modified xsi:type="dcterms:W3CDTF">2023-04-08T18:59:00Z</dcterms:modified>
</cp:coreProperties>
</file>