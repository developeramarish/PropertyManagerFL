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3D - JJM - Maria Alexandra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3  Dto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643123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3  Dto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636,72 €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649,45 €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Mmmm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18</TotalTime>
  <Pages>1</Pages>
  <Words>264</Words>
  <Characters>1428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10</cp:revision>
  <dcterms:created xsi:type="dcterms:W3CDTF">2023-02-11T11:21:00Z</dcterms:created>
  <dcterms:modified xsi:type="dcterms:W3CDTF">2023-04-06T12:07:00Z</dcterms:modified>
</cp:coreProperties>
</file>