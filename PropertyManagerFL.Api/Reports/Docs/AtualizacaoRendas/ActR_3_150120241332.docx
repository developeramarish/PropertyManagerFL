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JJM,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15 De Janeiro De 2024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</w:t>
      </w:r>
      <w:r>
        <w:rPr>
          <w:rFonts w:ascii="Arial" w:hAnsi="Arial" w:eastAsia="Times New Roman" w:cs="Arial"/>
          <w:lang w:eastAsia="en-GB"/>
        </w:rPr>
        <w:t xml:space="preserve">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JJM,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</w:t>
      </w:r>
      <w:r>
        <w:rPr>
          <w:rFonts w:ascii="Arial" w:hAnsi="Arial" w:eastAsia="Times New Roman" w:cs="Arial"/>
          <w:lang w:eastAsia="en-GB"/>
        </w:rPr>
        <w:t xml:space="preserve">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275,00 €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294,00 €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2024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3</TotalTime>
  <Pages>1</Pages>
  <Words>197</Words>
  <Characters>1070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2</cp:revision>
  <dcterms:created xsi:type="dcterms:W3CDTF">2023-05-19T18:40:00Z</dcterms:created>
  <dcterms:modified xsi:type="dcterms:W3CDTF">2023-05-19T18:40:00Z</dcterms:modified>
</cp:coreProperties>
</file>