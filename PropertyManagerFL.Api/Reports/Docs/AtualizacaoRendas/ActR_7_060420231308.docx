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- 105 2D  - Joaquim Matias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331,50 €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338,13 €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