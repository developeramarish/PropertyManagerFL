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5760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do escritório JJM 2 Fte</w:t>
      </w:r>
    </w:p>
    <w:p w14:paraId="1ABE19A3">
      <w:pPr>
        <w:spacing/>
        <w:ind w:left="5760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Morada do Inquilino do escritório JJM 2 Fte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 e Afonsoeiro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13 De Fevereiro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na Lei n.º 19/2022 publicada em Diário da República a 21 de outubro, o coeficiente de atualização anual das rendas para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3074281C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, 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AM/22678</w:t>
      </w:r>
      <w:r>
        <w:rPr>
          <w:rFonts w:ascii="Arial" w:hAnsi="Arial" w:eastAsia="Times New Roman" w:cs="Arial"/>
          <w:lang w:eastAsia="en-GB"/>
        </w:rPr>
        <w:t xml:space="preserve">, sito na Rua </w:t>
      </w:r>
      <w:r>
        <w:rPr>
          <w:rFonts w:ascii="Arial" w:hAnsi="Arial" w:eastAsia="Times New Roman" w:cs="Arial"/>
          <w:noProof/>
          <w:lang w:eastAsia="en-GB"/>
        </w:rPr>
        <w:t xml:space="preserve">Morada do Inquilino do escritório JJM 2 Fte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e,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286,11 €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291,83 €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Fevereiro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10</TotalTime>
  <Pages>1</Pages>
  <Words>265</Words>
  <Characters>1436</Characters>
  <Application>Microsoft Office Word</Application>
  <DocSecurity>0</DocSecurity>
  <Lines>11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6</cp:revision>
  <dcterms:created xsi:type="dcterms:W3CDTF">2023-02-11T11:21:00Z</dcterms:created>
  <dcterms:modified xsi:type="dcterms:W3CDTF">2023-02-11T16:09:00Z</dcterms:modified>
</cp:coreProperties>
</file>