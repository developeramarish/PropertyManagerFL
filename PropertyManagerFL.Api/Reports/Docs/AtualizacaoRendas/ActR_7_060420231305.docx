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PBC - 105 2D  - Joaquim Matias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PROF BERNARDO COSTA, 105  2  Dto 2870 101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6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225588</w:t>
      </w:r>
      <w:r>
        <w:rPr>
          <w:rFonts w:ascii="Arial" w:hAnsi="Arial" w:eastAsia="Times New Roman" w:cs="Arial"/>
          <w:lang w:eastAsia="en-GB"/>
        </w:rPr>
        <w:t xml:space="preserve">, sito na Rua</w:t>
      </w:r>
      <w:r>
        <w:rPr>
          <w:rFonts w:ascii="Arial" w:hAnsi="Arial" w:eastAsia="Times New Roman" w:cs="Arial"/>
          <w:lang w:eastAsia="en-GB"/>
        </w:rPr>
        <w:t xml:space="preserve">/Avenida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R PROF BERNARDO COSTA, 105  2  Dto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325,00 €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331,50 €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17</TotalTime>
  <Pages>1</Pages>
  <Words>266</Words>
  <Characters>1438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9</cp:revision>
  <dcterms:created xsi:type="dcterms:W3CDTF">2023-02-11T11:21:00Z</dcterms:created>
  <dcterms:modified xsi:type="dcterms:W3CDTF">2023-04-06T11:30:00Z</dcterms:modified>
</cp:coreProperties>
</file>