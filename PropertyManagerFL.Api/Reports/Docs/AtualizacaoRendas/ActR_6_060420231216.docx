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1C - Nelson Sousa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447711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 2870 113 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428,40 €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436,97 €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7</cp:revision>
  <dcterms:created xsi:type="dcterms:W3CDTF">2023-02-11T11:21:00Z</dcterms:created>
  <dcterms:modified xsi:type="dcterms:W3CDTF">2023-04-06T11:11:00Z</dcterms:modified>
</cp:coreProperties>
</file>